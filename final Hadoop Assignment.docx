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D163F" w:rsidP="00C6554A">
      <w:pPr>
        <w:pStyle w:val="Title"/>
      </w:pPr>
      <w:r>
        <w:t>Hadoop Assignment</w:t>
      </w:r>
    </w:p>
    <w:p w:rsidR="00C6554A" w:rsidRPr="00D5413C" w:rsidRDefault="00C6554A" w:rsidP="00895610">
      <w:pPr>
        <w:pStyle w:val="Subtitle"/>
        <w:jc w:val="left"/>
      </w:pPr>
    </w:p>
    <w:p w:rsidR="00C6554A" w:rsidRDefault="002D163F" w:rsidP="00C6554A">
      <w:pPr>
        <w:pStyle w:val="ContactInfo"/>
      </w:pPr>
      <w:bookmarkStart w:id="5" w:name="_GoBack"/>
      <w:bookmarkEnd w:id="5"/>
      <w:r>
        <w:t>Ashvin Bachoo</w:t>
      </w:r>
      <w:r w:rsidR="00C6554A">
        <w:t xml:space="preserve"> | </w:t>
      </w:r>
      <w:r>
        <w:t>Big Data Query</w:t>
      </w:r>
      <w:r w:rsidR="00C6554A">
        <w:t xml:space="preserve"> |</w:t>
      </w:r>
      <w:r w:rsidR="00C6554A" w:rsidRPr="00D5413C">
        <w:t xml:space="preserve"> </w:t>
      </w:r>
      <w:r>
        <w:t>17/11/2020</w:t>
      </w:r>
      <w:r w:rsidR="00C6554A">
        <w:br w:type="page"/>
      </w:r>
    </w:p>
    <w:p w:rsidR="00C6554A" w:rsidRDefault="002D163F" w:rsidP="00C6554A">
      <w:pPr>
        <w:pStyle w:val="Heading1"/>
      </w:pPr>
      <w:r>
        <w:lastRenderedPageBreak/>
        <w:t>INTRODUCTION:</w:t>
      </w:r>
    </w:p>
    <w:p w:rsidR="002D163F" w:rsidRDefault="002D163F" w:rsidP="002D163F">
      <w:r>
        <w:t xml:space="preserve">This report consists of four questions. </w:t>
      </w:r>
    </w:p>
    <w:p w:rsidR="002D163F" w:rsidRDefault="002D163F" w:rsidP="002D163F">
      <w:pPr>
        <w:pStyle w:val="ListParagraph"/>
        <w:numPr>
          <w:ilvl w:val="0"/>
          <w:numId w:val="16"/>
        </w:numPr>
      </w:pPr>
      <w:r>
        <w:t xml:space="preserve">Total number of deaths for Africa. </w:t>
      </w:r>
    </w:p>
    <w:p w:rsidR="002D163F" w:rsidRDefault="002D163F" w:rsidP="002D163F">
      <w:pPr>
        <w:pStyle w:val="ListParagraph"/>
        <w:numPr>
          <w:ilvl w:val="0"/>
          <w:numId w:val="16"/>
        </w:numPr>
      </w:pPr>
      <w:r>
        <w:t>The country with the most number of cases as at now.</w:t>
      </w:r>
    </w:p>
    <w:p w:rsidR="002D163F" w:rsidRDefault="002D163F" w:rsidP="002D163F">
      <w:pPr>
        <w:pStyle w:val="ListParagraph"/>
        <w:numPr>
          <w:ilvl w:val="0"/>
          <w:numId w:val="16"/>
        </w:numPr>
      </w:pPr>
      <w:r>
        <w:t>Which date had the highest number of new cases and in which country?</w:t>
      </w:r>
    </w:p>
    <w:p w:rsidR="002D163F" w:rsidRDefault="002D163F" w:rsidP="002D163F">
      <w:pPr>
        <w:pStyle w:val="ListParagraph"/>
        <w:numPr>
          <w:ilvl w:val="0"/>
          <w:numId w:val="16"/>
        </w:numPr>
      </w:pPr>
      <w:r>
        <w:t>Top ten countries in terms of new cases in the last 2 months.</w:t>
      </w:r>
    </w:p>
    <w:p w:rsidR="002D163F" w:rsidRDefault="002D163F" w:rsidP="002D163F">
      <w:r>
        <w:t xml:space="preserve">Steps: </w:t>
      </w:r>
    </w:p>
    <w:p w:rsidR="002D163F" w:rsidRDefault="002D163F" w:rsidP="002D163F">
      <w:r>
        <w:t xml:space="preserve">1.Connect to </w:t>
      </w:r>
      <w:proofErr w:type="spellStart"/>
      <w:r>
        <w:t>Ambari</w:t>
      </w:r>
      <w:proofErr w:type="spellEnd"/>
      <w:r>
        <w:t>.</w:t>
      </w:r>
    </w:p>
    <w:p w:rsidR="002D163F" w:rsidRDefault="002D163F" w:rsidP="002D163F">
      <w:pPr>
        <w:tabs>
          <w:tab w:val="left" w:pos="8227"/>
        </w:tabs>
      </w:pPr>
      <w:r>
        <w:t>2. files view/user/</w:t>
      </w:r>
      <w:proofErr w:type="spellStart"/>
      <w:r>
        <w:t>maria_dev</w:t>
      </w:r>
      <w:proofErr w:type="spellEnd"/>
      <w:r>
        <w:t xml:space="preserve"> /upload the files.</w:t>
      </w:r>
      <w:r>
        <w:tab/>
      </w:r>
    </w:p>
    <w:p w:rsidR="002D163F" w:rsidRDefault="002D163F" w:rsidP="002D163F">
      <w:r>
        <w:t>3. python covid_mauritius.py covid.csv.</w:t>
      </w:r>
    </w:p>
    <w:p w:rsidR="002D163F" w:rsidRDefault="002D163F" w:rsidP="002D163F">
      <w:r>
        <w:t>4. Execute the code.</w:t>
      </w:r>
    </w:p>
    <w:p w:rsidR="002D163F" w:rsidRDefault="002D163F" w:rsidP="002D163F"/>
    <w:p w:rsidR="002D163F" w:rsidRDefault="002D163F" w:rsidP="002D163F">
      <w:r>
        <w:t>The admin part:</w:t>
      </w:r>
    </w:p>
    <w:p w:rsidR="002D163F" w:rsidRDefault="00793F99" w:rsidP="002D163F">
      <w:proofErr w:type="spellStart"/>
      <w:r>
        <w:t>Ambari</w:t>
      </w:r>
      <w:proofErr w:type="spellEnd"/>
      <w:r>
        <w:t>.</w:t>
      </w:r>
    </w:p>
    <w:p w:rsidR="002D163F" w:rsidRDefault="002D163F" w:rsidP="002D163F">
      <w:r>
        <w:t>Log-in: root and password</w:t>
      </w:r>
      <w:r w:rsidR="00793F99">
        <w:t>.</w:t>
      </w:r>
    </w:p>
    <w:p w:rsidR="002D163F" w:rsidRDefault="002D163F" w:rsidP="002D163F">
      <w:r>
        <w:t>Install the necessary packages for the running of the program.</w:t>
      </w:r>
    </w:p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Pr="00CA7597" w:rsidRDefault="002D163F" w:rsidP="00793F99">
      <w:pPr>
        <w:pStyle w:val="Heading1"/>
      </w:pPr>
      <w:r w:rsidRPr="00CA7597">
        <w:lastRenderedPageBreak/>
        <w:t>Question 1 (Total number of deaths in Africa)</w:t>
      </w:r>
    </w:p>
    <w:p w:rsidR="002D163F" w:rsidRDefault="002D163F" w:rsidP="002D163F"/>
    <w:p w:rsidR="002D163F" w:rsidRPr="002D163F" w:rsidRDefault="002D163F" w:rsidP="002D163F">
      <w:r>
        <w:rPr>
          <w:noProof/>
        </w:rPr>
        <w:drawing>
          <wp:inline distT="0" distB="0" distL="0" distR="0" wp14:anchorId="3FBCC544" wp14:editId="47E8A150">
            <wp:extent cx="5486400" cy="29423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63F" w:rsidRDefault="00CA7597" w:rsidP="00CA7597">
      <w:r w:rsidRPr="008B2853">
        <w:rPr>
          <w:sz w:val="40"/>
          <w:szCs w:val="40"/>
        </w:rPr>
        <w:t>Result:</w:t>
      </w:r>
      <w:r>
        <w:t xml:space="preserve"> </w:t>
      </w:r>
    </w:p>
    <w:p w:rsidR="00CA7597" w:rsidRDefault="00CA7597" w:rsidP="00CA7597">
      <w:r>
        <w:rPr>
          <w:noProof/>
        </w:rPr>
        <w:drawing>
          <wp:inline distT="0" distB="0" distL="0" distR="0" wp14:anchorId="41325BDE" wp14:editId="43FB2492">
            <wp:extent cx="5486400" cy="6812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4C0" w:rsidRDefault="004B24C5" w:rsidP="002D163F">
      <w:pPr>
        <w:pStyle w:val="Heading1"/>
      </w:pPr>
    </w:p>
    <w:p w:rsidR="002D163F" w:rsidRDefault="002D163F" w:rsidP="002D163F"/>
    <w:p w:rsidR="00CA7597" w:rsidRDefault="00CA7597" w:rsidP="002D163F"/>
    <w:p w:rsidR="00CA7597" w:rsidRDefault="00CA7597" w:rsidP="002D163F"/>
    <w:p w:rsidR="00CA7597" w:rsidRDefault="00CA7597" w:rsidP="002D163F"/>
    <w:p w:rsidR="00CA7597" w:rsidRDefault="00CA7597" w:rsidP="002D163F"/>
    <w:p w:rsidR="00CA7597" w:rsidRDefault="00CA7597" w:rsidP="002D163F"/>
    <w:p w:rsidR="00CA7597" w:rsidRDefault="00CA7597" w:rsidP="002D163F"/>
    <w:p w:rsidR="002D163F" w:rsidRPr="00CA7597" w:rsidRDefault="002D163F" w:rsidP="00793F99">
      <w:pPr>
        <w:pStyle w:val="Heading1"/>
      </w:pPr>
      <w:r w:rsidRPr="00CA7597">
        <w:lastRenderedPageBreak/>
        <w:t>QUESTION2</w:t>
      </w:r>
      <w:r w:rsidR="00CA7597" w:rsidRPr="00CA7597">
        <w:t xml:space="preserve">: </w:t>
      </w:r>
      <w:r w:rsidR="00CA7597" w:rsidRPr="00CA7597">
        <w:t>(Country with the greatest number of cases as at now)</w:t>
      </w:r>
    </w:p>
    <w:p w:rsidR="00CA7597" w:rsidRDefault="00CA7597" w:rsidP="00CA7597">
      <w:r>
        <w:t>Code: This syntax filters the number of cases using the max () function and outputs the highest and latest number of cases.</w:t>
      </w:r>
      <w:r w:rsidRPr="00180099">
        <w:t xml:space="preserve"> </w:t>
      </w:r>
    </w:p>
    <w:p w:rsidR="00CA7597" w:rsidRDefault="00CA7597" w:rsidP="00CA7597"/>
    <w:p w:rsidR="00CA7597" w:rsidRDefault="00CA7597" w:rsidP="00CA7597">
      <w:r>
        <w:rPr>
          <w:noProof/>
        </w:rPr>
        <w:drawing>
          <wp:inline distT="0" distB="0" distL="0" distR="0" wp14:anchorId="6E31D416" wp14:editId="08A23EF7">
            <wp:extent cx="5486400" cy="42001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7" w:rsidRDefault="00CA7597" w:rsidP="00CA7597">
      <w:pPr>
        <w:rPr>
          <w:sz w:val="44"/>
          <w:szCs w:val="44"/>
        </w:rPr>
      </w:pPr>
      <w:r w:rsidRPr="008B2853">
        <w:rPr>
          <w:sz w:val="44"/>
          <w:szCs w:val="44"/>
        </w:rPr>
        <w:t>Result:</w:t>
      </w:r>
    </w:p>
    <w:p w:rsidR="00CA7597" w:rsidRDefault="00CA7597" w:rsidP="00CA759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F98E770" wp14:editId="17F39279">
            <wp:extent cx="5486400" cy="908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7" w:rsidRPr="00CA7597" w:rsidRDefault="00CA7597" w:rsidP="00793F99">
      <w:pPr>
        <w:pStyle w:val="Heading1"/>
      </w:pPr>
      <w:r>
        <w:br w:type="page"/>
      </w:r>
      <w:r w:rsidRPr="00CA7597">
        <w:lastRenderedPageBreak/>
        <w:t xml:space="preserve">QUESTION3: </w:t>
      </w:r>
      <w:r w:rsidRPr="00CA7597">
        <w:t>(Which date has the highest number of new cases and which country?)</w:t>
      </w:r>
    </w:p>
    <w:p w:rsidR="00CA7597" w:rsidRDefault="00CA7597" w:rsidP="00CA7597"/>
    <w:p w:rsidR="00CA7597" w:rsidRDefault="00CA7597" w:rsidP="00CA7597">
      <w:r w:rsidRPr="00DE19C8">
        <w:rPr>
          <w:noProof/>
        </w:rPr>
        <w:drawing>
          <wp:inline distT="0" distB="0" distL="0" distR="0" wp14:anchorId="31AE4371" wp14:editId="055E0345">
            <wp:extent cx="5486400" cy="4303268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97" w:rsidRPr="00111059" w:rsidRDefault="00CA7597" w:rsidP="00CA7597">
      <w:pPr>
        <w:rPr>
          <w:sz w:val="40"/>
          <w:szCs w:val="40"/>
        </w:rPr>
      </w:pPr>
      <w:r w:rsidRPr="00111059">
        <w:rPr>
          <w:sz w:val="40"/>
          <w:szCs w:val="40"/>
        </w:rPr>
        <w:t>Result:</w:t>
      </w:r>
    </w:p>
    <w:p w:rsidR="00CA7597" w:rsidRDefault="00CA7597" w:rsidP="00CA7597">
      <w:r>
        <w:rPr>
          <w:noProof/>
        </w:rPr>
        <w:drawing>
          <wp:inline distT="0" distB="0" distL="0" distR="0" wp14:anchorId="32196FC5" wp14:editId="14E1AC57">
            <wp:extent cx="5486400" cy="3901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7" w:rsidRDefault="00CA7597" w:rsidP="00CA7597"/>
    <w:p w:rsidR="00CA7597" w:rsidRDefault="00CA7597" w:rsidP="00CA7597"/>
    <w:p w:rsidR="00CA7597" w:rsidRDefault="00CA7597" w:rsidP="00CA7597"/>
    <w:p w:rsidR="00CA7597" w:rsidRDefault="00CA7597" w:rsidP="00CA7597"/>
    <w:p w:rsidR="00CA7597" w:rsidRDefault="00CA7597" w:rsidP="00CA7597"/>
    <w:p w:rsidR="00CA7597" w:rsidRDefault="00CA7597" w:rsidP="00CA7597"/>
    <w:p w:rsidR="00CA7597" w:rsidRPr="00CA7597" w:rsidRDefault="00CA7597" w:rsidP="00793F99">
      <w:pPr>
        <w:pStyle w:val="Heading1"/>
      </w:pPr>
      <w:r w:rsidRPr="00CA7597">
        <w:t xml:space="preserve">QUESTION4: </w:t>
      </w:r>
      <w:r w:rsidRPr="00CA7597">
        <w:t>(Top 10 countries in terms of new cases in the last 2 months)</w:t>
      </w:r>
    </w:p>
    <w:p w:rsidR="00CA7597" w:rsidRDefault="00CA7597" w:rsidP="00CA7597">
      <w:r>
        <w:rPr>
          <w:noProof/>
        </w:rPr>
        <w:drawing>
          <wp:inline distT="0" distB="0" distL="0" distR="0" wp14:anchorId="6799BD0D" wp14:editId="0FF682E7">
            <wp:extent cx="5486400" cy="38343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7" w:rsidRDefault="00CA7597" w:rsidP="00CA7597"/>
    <w:p w:rsidR="00CA7597" w:rsidRDefault="00CA7597" w:rsidP="00CA7597">
      <w:r>
        <w:t>Results:</w:t>
      </w:r>
    </w:p>
    <w:p w:rsidR="00CA7597" w:rsidRDefault="00CA7597" w:rsidP="00CA7597">
      <w:r>
        <w:rPr>
          <w:noProof/>
        </w:rPr>
        <w:drawing>
          <wp:inline distT="0" distB="0" distL="0" distR="0" wp14:anchorId="68DB8AB0" wp14:editId="49646059">
            <wp:extent cx="5486400" cy="128625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7" w:rsidRPr="00CA7597" w:rsidRDefault="00CA7597" w:rsidP="00CA7597">
      <w:pPr>
        <w:rPr>
          <w:rFonts w:ascii="Times New Roman" w:hAnsi="Times New Roman" w:cs="Times New Roman"/>
          <w:sz w:val="24"/>
          <w:szCs w:val="24"/>
        </w:rPr>
      </w:pPr>
    </w:p>
    <w:p w:rsidR="00CA7597" w:rsidRPr="00CA7597" w:rsidRDefault="00CA7597" w:rsidP="00CA7597">
      <w:pPr>
        <w:rPr>
          <w:rFonts w:ascii="Times New Roman" w:hAnsi="Times New Roman" w:cs="Times New Roman"/>
          <w:sz w:val="24"/>
          <w:szCs w:val="24"/>
        </w:rPr>
      </w:pPr>
      <w:r w:rsidRPr="00CA7597">
        <w:rPr>
          <w:rFonts w:ascii="Times New Roman" w:hAnsi="Times New Roman" w:cs="Times New Roman"/>
          <w:sz w:val="24"/>
          <w:szCs w:val="24"/>
        </w:rPr>
        <w:t xml:space="preserve">Explanation: </w:t>
      </w:r>
      <w:r w:rsidRPr="00CA7597">
        <w:rPr>
          <w:rFonts w:ascii="Times New Roman" w:hAnsi="Times New Roman" w:cs="Times New Roman"/>
          <w:sz w:val="24"/>
          <w:szCs w:val="24"/>
        </w:rPr>
        <w:t xml:space="preserve">This python file allows the selection of new cases and countries columns from the .csv file and then it introduces an ‘if’ condition that filters the result for the last </w:t>
      </w:r>
      <w:r w:rsidRPr="00CA7597">
        <w:rPr>
          <w:rFonts w:ascii="Times New Roman" w:hAnsi="Times New Roman" w:cs="Times New Roman"/>
          <w:sz w:val="24"/>
          <w:szCs w:val="24"/>
        </w:rPr>
        <w:lastRenderedPageBreak/>
        <w:t>two months only whilst also sorting the results for the top 10 countries starting from the highest.</w:t>
      </w:r>
    </w:p>
    <w:p w:rsidR="00CA7597" w:rsidRPr="00CA7597" w:rsidRDefault="00CA7597" w:rsidP="00CA7597"/>
    <w:sectPr w:rsidR="00CA7597" w:rsidRPr="00CA7597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4C5" w:rsidRDefault="004B24C5" w:rsidP="00C6554A">
      <w:pPr>
        <w:spacing w:before="0" w:after="0" w:line="240" w:lineRule="auto"/>
      </w:pPr>
      <w:r>
        <w:separator/>
      </w:r>
    </w:p>
  </w:endnote>
  <w:endnote w:type="continuationSeparator" w:id="0">
    <w:p w:rsidR="004B24C5" w:rsidRDefault="004B24C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9561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4C5" w:rsidRDefault="004B24C5" w:rsidP="00C6554A">
      <w:pPr>
        <w:spacing w:before="0" w:after="0" w:line="240" w:lineRule="auto"/>
      </w:pPr>
      <w:r>
        <w:separator/>
      </w:r>
    </w:p>
  </w:footnote>
  <w:footnote w:type="continuationSeparator" w:id="0">
    <w:p w:rsidR="004B24C5" w:rsidRDefault="004B24C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36A98"/>
    <w:multiLevelType w:val="hybridMultilevel"/>
    <w:tmpl w:val="6926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3F"/>
    <w:rsid w:val="002554CD"/>
    <w:rsid w:val="00293B83"/>
    <w:rsid w:val="002B4294"/>
    <w:rsid w:val="002D163F"/>
    <w:rsid w:val="00333D0D"/>
    <w:rsid w:val="004B24C5"/>
    <w:rsid w:val="004C049F"/>
    <w:rsid w:val="005000E2"/>
    <w:rsid w:val="006A3CE7"/>
    <w:rsid w:val="00793F99"/>
    <w:rsid w:val="00895610"/>
    <w:rsid w:val="00C6554A"/>
    <w:rsid w:val="00CA759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EC738"/>
  <w15:chartTrackingRefBased/>
  <w15:docId w15:val="{2FBC1955-FBAE-4A81-84B8-7DBBEBC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6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semiHidden/>
    <w:qFormat/>
    <w:rsid w:val="002D163F"/>
    <w:pPr>
      <w:spacing w:after="120" w:line="288" w:lineRule="auto"/>
      <w:ind w:left="720"/>
      <w:contextualSpacing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163F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v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16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</dc:creator>
  <cp:keywords/>
  <dc:description/>
  <cp:lastModifiedBy>Ashvin</cp:lastModifiedBy>
  <cp:revision>2</cp:revision>
  <dcterms:created xsi:type="dcterms:W3CDTF">2020-11-17T19:35:00Z</dcterms:created>
  <dcterms:modified xsi:type="dcterms:W3CDTF">2020-11-17T20:00:00Z</dcterms:modified>
</cp:coreProperties>
</file>