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886E7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86E7A">
        <w:rPr>
          <w:noProof/>
        </w:rPr>
        <w:drawing>
          <wp:inline distT="0" distB="0" distL="0" distR="0">
            <wp:extent cx="2828925" cy="1171575"/>
            <wp:effectExtent l="0" t="0" r="9525" b="9525"/>
            <wp:docPr id="12" name="Picture 12" descr="C:\Users\Ashvin\Documents\Recommendation system\Logo-PML-uai-258x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vin\Documents\Recommendation system\Logo-PML-uai-258x7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F21B06" w:rsidP="00C6554A">
      <w:pPr>
        <w:pStyle w:val="Title"/>
      </w:pPr>
      <w:r>
        <w:t>Pig</w:t>
      </w:r>
      <w:r w:rsidR="002D163F">
        <w:t xml:space="preserve"> Assignment</w:t>
      </w:r>
    </w:p>
    <w:p w:rsidR="00C6554A" w:rsidRPr="00D5413C" w:rsidRDefault="00C6554A" w:rsidP="00895610">
      <w:pPr>
        <w:pStyle w:val="Subtitle"/>
        <w:jc w:val="left"/>
      </w:pPr>
    </w:p>
    <w:p w:rsidR="00C6554A" w:rsidRDefault="002D163F" w:rsidP="00C6554A">
      <w:pPr>
        <w:pStyle w:val="ContactInfo"/>
      </w:pPr>
      <w:r>
        <w:t>Ashvin Bachoo</w:t>
      </w:r>
      <w:r w:rsidR="00C6554A">
        <w:t xml:space="preserve"> | </w:t>
      </w:r>
      <w:r>
        <w:t>Big Data Query</w:t>
      </w:r>
      <w:r w:rsidR="00C6554A">
        <w:t xml:space="preserve"> |</w:t>
      </w:r>
      <w:r w:rsidR="00C6554A" w:rsidRPr="00D5413C">
        <w:t xml:space="preserve"> </w:t>
      </w:r>
      <w:r w:rsidR="000372AD">
        <w:t>25</w:t>
      </w:r>
      <w:r>
        <w:t>/11/2020</w:t>
      </w:r>
      <w:r w:rsidR="00C6554A">
        <w:br w:type="page"/>
      </w:r>
    </w:p>
    <w:p w:rsidR="00C6554A" w:rsidRDefault="002D163F" w:rsidP="00C6554A">
      <w:pPr>
        <w:pStyle w:val="Heading1"/>
      </w:pPr>
      <w:r>
        <w:lastRenderedPageBreak/>
        <w:t>INTRODUCTION:</w:t>
      </w:r>
    </w:p>
    <w:p w:rsidR="00942B46" w:rsidRPr="00942B46" w:rsidRDefault="00942B46" w:rsidP="00942B46">
      <w:proofErr w:type="spellStart"/>
      <w:r>
        <w:t>MapReduce</w:t>
      </w:r>
      <w:proofErr w:type="spellEnd"/>
      <w:r>
        <w:t xml:space="preserve"> is a way of writing programs designed for processing vast amounts of data, and a system for running those programs in a distributed and fault-tolerant way. Apache Hadoop is one such system designed primarily to run Java code.</w:t>
      </w:r>
    </w:p>
    <w:p w:rsidR="002D163F" w:rsidRDefault="00086C1C" w:rsidP="002D163F">
      <w:r>
        <w:t>This report consists of five</w:t>
      </w:r>
      <w:r w:rsidR="002D163F">
        <w:t xml:space="preserve"> questions. </w:t>
      </w:r>
    </w:p>
    <w:p w:rsidR="002D163F" w:rsidRDefault="002D163F" w:rsidP="002D163F">
      <w:pPr>
        <w:pStyle w:val="ListParagraph"/>
        <w:numPr>
          <w:ilvl w:val="0"/>
          <w:numId w:val="16"/>
        </w:numPr>
      </w:pPr>
      <w:r>
        <w:t xml:space="preserve">Total number of deaths for Africa. </w:t>
      </w:r>
    </w:p>
    <w:p w:rsidR="002D163F" w:rsidRDefault="002D163F" w:rsidP="002D163F">
      <w:pPr>
        <w:pStyle w:val="ListParagraph"/>
        <w:numPr>
          <w:ilvl w:val="0"/>
          <w:numId w:val="16"/>
        </w:numPr>
      </w:pPr>
      <w:r>
        <w:t>The country with the most number of cases as at now.</w:t>
      </w:r>
    </w:p>
    <w:p w:rsidR="002D163F" w:rsidRDefault="002D163F" w:rsidP="002D163F">
      <w:pPr>
        <w:pStyle w:val="ListParagraph"/>
        <w:numPr>
          <w:ilvl w:val="0"/>
          <w:numId w:val="16"/>
        </w:numPr>
      </w:pPr>
      <w:r>
        <w:t>Which date had the highest number of new cases and in which country?</w:t>
      </w:r>
    </w:p>
    <w:p w:rsidR="002D163F" w:rsidRDefault="002D163F" w:rsidP="002D163F">
      <w:pPr>
        <w:pStyle w:val="ListParagraph"/>
        <w:numPr>
          <w:ilvl w:val="0"/>
          <w:numId w:val="16"/>
        </w:numPr>
      </w:pPr>
      <w:r>
        <w:t>Top ten countries in terms of new cases in the last 2 months.</w:t>
      </w:r>
    </w:p>
    <w:p w:rsidR="002D163F" w:rsidRDefault="00F21B06" w:rsidP="00F21B06">
      <w:pPr>
        <w:pStyle w:val="ListParagraph"/>
        <w:numPr>
          <w:ilvl w:val="0"/>
          <w:numId w:val="16"/>
        </w:numPr>
      </w:pPr>
      <w:r w:rsidRPr="00F21B06">
        <w:rPr>
          <w:lang w:val="en-GB"/>
        </w:rPr>
        <w:t>Using the movie dataset, write scripts to output the movie with a rating of 5 but rated by the least number of users</w:t>
      </w:r>
      <w:r>
        <w:rPr>
          <w:lang w:val="en-GB"/>
        </w:rPr>
        <w:t>.</w:t>
      </w:r>
    </w:p>
    <w:p w:rsidR="002D163F" w:rsidRDefault="002D163F" w:rsidP="002D163F"/>
    <w:p w:rsidR="002D163F" w:rsidRDefault="002D163F" w:rsidP="002D163F"/>
    <w:p w:rsidR="002D163F" w:rsidRDefault="002D163F" w:rsidP="002D163F"/>
    <w:p w:rsidR="002D163F" w:rsidRDefault="002D163F" w:rsidP="002D163F"/>
    <w:p w:rsidR="002D163F" w:rsidRDefault="002D163F" w:rsidP="002D163F"/>
    <w:p w:rsidR="002D163F" w:rsidRDefault="002D163F" w:rsidP="002D163F"/>
    <w:p w:rsidR="002D163F" w:rsidRDefault="002D163F" w:rsidP="002D163F"/>
    <w:p w:rsidR="002D163F" w:rsidRDefault="002D163F" w:rsidP="002D163F"/>
    <w:p w:rsidR="002D163F" w:rsidRDefault="002D163F" w:rsidP="002D163F"/>
    <w:p w:rsidR="00086C1C" w:rsidRDefault="00086C1C" w:rsidP="00793F99">
      <w:pPr>
        <w:pStyle w:val="Heading1"/>
      </w:pPr>
    </w:p>
    <w:p w:rsidR="00086C1C" w:rsidRDefault="00086C1C" w:rsidP="00793F99">
      <w:pPr>
        <w:pStyle w:val="Heading1"/>
      </w:pPr>
    </w:p>
    <w:p w:rsidR="00086C1C" w:rsidRDefault="00086C1C" w:rsidP="00793F99">
      <w:pPr>
        <w:pStyle w:val="Heading1"/>
      </w:pPr>
    </w:p>
    <w:p w:rsidR="00086C1C" w:rsidRDefault="00086C1C" w:rsidP="00793F99">
      <w:pPr>
        <w:pStyle w:val="Heading1"/>
      </w:pPr>
    </w:p>
    <w:p w:rsidR="00086C1C" w:rsidRDefault="00086C1C" w:rsidP="00793F99">
      <w:pPr>
        <w:pStyle w:val="Heading1"/>
      </w:pPr>
    </w:p>
    <w:p w:rsidR="00942B46" w:rsidRPr="00942B46" w:rsidRDefault="00942B46" w:rsidP="00942B46"/>
    <w:p w:rsidR="002D163F" w:rsidRDefault="002D163F" w:rsidP="00793F99">
      <w:pPr>
        <w:pStyle w:val="Heading1"/>
      </w:pPr>
      <w:r w:rsidRPr="00CA7597">
        <w:lastRenderedPageBreak/>
        <w:t>Question 1 (Total number of deaths in Africa)</w:t>
      </w:r>
    </w:p>
    <w:p w:rsidR="00942B46" w:rsidRDefault="00942B46" w:rsidP="00942B46">
      <w:r>
        <w:rPr>
          <w:sz w:val="40"/>
          <w:szCs w:val="40"/>
        </w:rPr>
        <w:t>Script</w:t>
      </w:r>
      <w:r w:rsidRPr="008B2853">
        <w:rPr>
          <w:sz w:val="40"/>
          <w:szCs w:val="40"/>
        </w:rPr>
        <w:t>:</w:t>
      </w:r>
      <w:r>
        <w:t xml:space="preserve"> </w:t>
      </w:r>
    </w:p>
    <w:p w:rsidR="00942B46" w:rsidRDefault="00942B46" w:rsidP="00942B46">
      <w:pPr>
        <w:pStyle w:val="ListParagraph"/>
        <w:numPr>
          <w:ilvl w:val="0"/>
          <w:numId w:val="17"/>
        </w:numPr>
      </w:pPr>
      <w:r>
        <w:t>Using localhost:4200(</w:t>
      </w:r>
      <w:proofErr w:type="spellStart"/>
      <w:r>
        <w:t>maria_dev</w:t>
      </w:r>
      <w:proofErr w:type="spellEnd"/>
      <w:r>
        <w:t>) to run/write/execute scripts</w:t>
      </w:r>
      <w:r>
        <w:t>.</w:t>
      </w:r>
    </w:p>
    <w:p w:rsidR="00942B46" w:rsidRDefault="00942B46" w:rsidP="00942B46">
      <w:pPr>
        <w:pStyle w:val="ListParagraph"/>
        <w:numPr>
          <w:ilvl w:val="0"/>
          <w:numId w:val="17"/>
        </w:numPr>
      </w:pPr>
      <w:r>
        <w:t xml:space="preserve">Using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filename.pig</w:t>
      </w:r>
      <w:proofErr w:type="spellEnd"/>
      <w:r>
        <w:t xml:space="preserve"> to write scripts</w:t>
      </w:r>
      <w:r>
        <w:t>.</w:t>
      </w:r>
    </w:p>
    <w:p w:rsidR="00F21B06" w:rsidRPr="00F21B06" w:rsidRDefault="00F21B06" w:rsidP="00F21B06"/>
    <w:p w:rsidR="00F21B06" w:rsidRDefault="00F21B06" w:rsidP="002D163F">
      <w:r w:rsidRPr="00F21B06">
        <w:rPr>
          <w:noProof/>
        </w:rPr>
        <w:drawing>
          <wp:inline distT="0" distB="0" distL="0" distR="0" wp14:anchorId="48C01254" wp14:editId="0B8BFD0E">
            <wp:extent cx="5486400" cy="1902279"/>
            <wp:effectExtent l="0" t="0" r="0" b="3175"/>
            <wp:docPr id="2" name="Picture 2" descr="C:\Users\Ashvin\Desktop\PIG\QUESTION1_Source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vin\Desktop\PIG\QUESTION1_Source_Co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563" cy="190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03B" w:rsidRDefault="0088403B" w:rsidP="0088403B">
      <w:r>
        <w:rPr>
          <w:sz w:val="40"/>
          <w:szCs w:val="40"/>
        </w:rPr>
        <w:t>Operators</w:t>
      </w:r>
      <w:r w:rsidRPr="008B2853">
        <w:rPr>
          <w:sz w:val="40"/>
          <w:szCs w:val="40"/>
        </w:rPr>
        <w:t>:</w:t>
      </w:r>
      <w:r>
        <w:t xml:space="preserve"> </w:t>
      </w:r>
    </w:p>
    <w:p w:rsidR="0088403B" w:rsidRPr="00942B46" w:rsidRDefault="0088403B" w:rsidP="0088403B">
      <w:pPr>
        <w:rPr>
          <w:b/>
        </w:rPr>
      </w:pPr>
      <w:r>
        <w:rPr>
          <w:b/>
        </w:rPr>
        <w:t>LOAD:</w:t>
      </w:r>
    </w:p>
    <w:p w:rsidR="0088403B" w:rsidRDefault="0088403B" w:rsidP="0088403B">
      <w:r>
        <w:t>Data is loaded into Apache Pig from the file system (HDFS/ Lo</w:t>
      </w:r>
      <w:r w:rsidR="00AD25A0">
        <w:t xml:space="preserve">cal) using LOAD operator of Pig </w:t>
      </w:r>
      <w:proofErr w:type="gramStart"/>
      <w:r>
        <w:t>Latin(</w:t>
      </w:r>
      <w:proofErr w:type="gramEnd"/>
      <w:r>
        <w:t>important to mention ‘=’ and where and how to load the data.)</w:t>
      </w:r>
    </w:p>
    <w:p w:rsidR="0088403B" w:rsidRPr="00942B46" w:rsidRDefault="0088403B" w:rsidP="0088403B">
      <w:pPr>
        <w:rPr>
          <w:b/>
        </w:rPr>
      </w:pPr>
      <w:proofErr w:type="spellStart"/>
      <w:proofErr w:type="gramStart"/>
      <w:r>
        <w:rPr>
          <w:b/>
        </w:rPr>
        <w:t>PigStorage</w:t>
      </w:r>
      <w:proofErr w:type="spellEnd"/>
      <w:r>
        <w:rPr>
          <w:b/>
        </w:rPr>
        <w:t>(</w:t>
      </w:r>
      <w:proofErr w:type="gramEnd"/>
      <w:r>
        <w:rPr>
          <w:b/>
        </w:rPr>
        <w:t>‘,’):</w:t>
      </w:r>
    </w:p>
    <w:p w:rsidR="0088403B" w:rsidRDefault="0088403B" w:rsidP="0088403B">
      <w:r>
        <w:t xml:space="preserve">We have used the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) function. It loads and stores da</w:t>
      </w:r>
      <w:r w:rsidR="00AD25A0">
        <w:t xml:space="preserve">ta as structured text files. It </w:t>
      </w:r>
      <w:r>
        <w:t>takes a delimiter using which each entity of a tuple is separat</w:t>
      </w:r>
      <w:r>
        <w:t xml:space="preserve">ed, as a parameter. By default, </w:t>
      </w:r>
      <w:r>
        <w:t>it takes ‘,’ as a parameter.</w:t>
      </w:r>
    </w:p>
    <w:p w:rsidR="0088403B" w:rsidRDefault="0088403B" w:rsidP="0088403B"/>
    <w:p w:rsidR="0088403B" w:rsidRDefault="0088403B" w:rsidP="0088403B"/>
    <w:p w:rsidR="00886E7A" w:rsidRDefault="00886E7A" w:rsidP="0088403B"/>
    <w:p w:rsidR="0088403B" w:rsidRPr="00942B46" w:rsidRDefault="0088403B" w:rsidP="0088403B">
      <w:pPr>
        <w:rPr>
          <w:b/>
        </w:rPr>
      </w:pPr>
      <w:r w:rsidRPr="00942B46">
        <w:rPr>
          <w:b/>
        </w:rPr>
        <w:t xml:space="preserve">FOREACH/GENERATE </w:t>
      </w:r>
    </w:p>
    <w:p w:rsidR="0088403B" w:rsidRDefault="0088403B" w:rsidP="0088403B">
      <w:r>
        <w:t xml:space="preserve">The FOREACH operator is used to generate specified data transformations based on the column data. In the FOREACH statement, the field </w:t>
      </w:r>
      <w:r w:rsidR="00AD25A0">
        <w:t xml:space="preserve">in relation B is referred to by </w:t>
      </w:r>
      <w:r>
        <w:t xml:space="preserve">positional </w:t>
      </w:r>
      <w:proofErr w:type="gramStart"/>
      <w:r>
        <w:t>notation(</w:t>
      </w:r>
      <w:proofErr w:type="gramEnd"/>
      <w:r>
        <w:t>$0)</w:t>
      </w:r>
      <w:r w:rsidR="00AD25A0">
        <w:t>.</w:t>
      </w:r>
      <w:r>
        <w:t xml:space="preserve"> </w:t>
      </w:r>
    </w:p>
    <w:p w:rsidR="0088403B" w:rsidRDefault="0088403B" w:rsidP="0088403B">
      <w:r>
        <w:rPr>
          <w:b/>
        </w:rPr>
        <w:lastRenderedPageBreak/>
        <w:t>G</w:t>
      </w:r>
      <w:r w:rsidRPr="00942B46">
        <w:rPr>
          <w:b/>
        </w:rPr>
        <w:t>roup</w:t>
      </w:r>
      <w:r>
        <w:t>:</w:t>
      </w:r>
    </w:p>
    <w:p w:rsidR="0088403B" w:rsidRDefault="0088403B" w:rsidP="0088403B">
      <w:r>
        <w:t xml:space="preserve">The GROUP operator is used to group the data in one or more relations. It collects the data having the same key. </w:t>
      </w:r>
    </w:p>
    <w:p w:rsidR="0088403B" w:rsidRPr="00942B46" w:rsidRDefault="0088403B" w:rsidP="0088403B">
      <w:pPr>
        <w:rPr>
          <w:b/>
        </w:rPr>
      </w:pPr>
      <w:r w:rsidRPr="00942B46">
        <w:rPr>
          <w:b/>
        </w:rPr>
        <w:t>FILTER BY:</w:t>
      </w:r>
    </w:p>
    <w:p w:rsidR="0088403B" w:rsidRDefault="0088403B" w:rsidP="0088403B">
      <w:r>
        <w:t>The FILTER operator is used to select the required tuples from a relation based on a condition.</w:t>
      </w:r>
    </w:p>
    <w:p w:rsidR="0088403B" w:rsidRPr="00942B46" w:rsidRDefault="0088403B" w:rsidP="0088403B">
      <w:pPr>
        <w:rPr>
          <w:b/>
        </w:rPr>
      </w:pPr>
      <w:r w:rsidRPr="00942B46">
        <w:rPr>
          <w:b/>
        </w:rPr>
        <w:t xml:space="preserve"> </w:t>
      </w:r>
      <w:proofErr w:type="gramStart"/>
      <w:r w:rsidRPr="00942B46">
        <w:rPr>
          <w:b/>
        </w:rPr>
        <w:t>SUM(</w:t>
      </w:r>
      <w:proofErr w:type="gramEnd"/>
      <w:r w:rsidRPr="00942B46">
        <w:rPr>
          <w:b/>
        </w:rPr>
        <w:t>):</w:t>
      </w:r>
    </w:p>
    <w:p w:rsidR="0088403B" w:rsidRDefault="0088403B" w:rsidP="0088403B">
      <w:r>
        <w:t xml:space="preserve">The </w:t>
      </w:r>
      <w:proofErr w:type="gramStart"/>
      <w:r>
        <w:t>SUM(</w:t>
      </w:r>
      <w:proofErr w:type="gramEnd"/>
      <w:r>
        <w:t xml:space="preserve">) function of Pig Latin is used to get the total of the numeric values of a column in a single-column bag. While computing the total, the </w:t>
      </w:r>
      <w:proofErr w:type="gramStart"/>
      <w:r>
        <w:t>SUM(</w:t>
      </w:r>
      <w:proofErr w:type="gramEnd"/>
      <w:r>
        <w:t>) function ignores the NULL values.</w:t>
      </w:r>
    </w:p>
    <w:p w:rsidR="0088403B" w:rsidRPr="00942B46" w:rsidRDefault="0088403B" w:rsidP="0088403B">
      <w:pPr>
        <w:rPr>
          <w:b/>
        </w:rPr>
      </w:pPr>
      <w:r>
        <w:t xml:space="preserve"> </w:t>
      </w:r>
      <w:proofErr w:type="gramStart"/>
      <w:r w:rsidRPr="00942B46">
        <w:rPr>
          <w:b/>
        </w:rPr>
        <w:t>DUMP :</w:t>
      </w:r>
      <w:proofErr w:type="gramEnd"/>
    </w:p>
    <w:p w:rsidR="0088403B" w:rsidRDefault="0088403B" w:rsidP="0088403B">
      <w:r>
        <w:t>The Dump operator is used to run the Pig Latin statements and display the results on the screen. It is generally used for debugging Purpose.</w:t>
      </w:r>
    </w:p>
    <w:p w:rsidR="0088403B" w:rsidRDefault="0088403B" w:rsidP="0088403B"/>
    <w:p w:rsidR="002D163F" w:rsidRPr="002D163F" w:rsidRDefault="002D163F" w:rsidP="002D163F"/>
    <w:p w:rsidR="002D163F" w:rsidRDefault="00CA7597" w:rsidP="00CA7597">
      <w:r w:rsidRPr="008B2853">
        <w:rPr>
          <w:sz w:val="40"/>
          <w:szCs w:val="40"/>
        </w:rPr>
        <w:t>Result:</w:t>
      </w:r>
      <w:r>
        <w:t xml:space="preserve"> </w:t>
      </w:r>
    </w:p>
    <w:p w:rsidR="00CA7597" w:rsidRDefault="00CA7597" w:rsidP="00CA7597"/>
    <w:p w:rsidR="002C74C0" w:rsidRDefault="00F21B06" w:rsidP="002D163F">
      <w:pPr>
        <w:pStyle w:val="Heading1"/>
      </w:pPr>
      <w:r w:rsidRPr="00F21B06">
        <w:rPr>
          <w:noProof/>
        </w:rPr>
        <w:drawing>
          <wp:inline distT="0" distB="0" distL="0" distR="0" wp14:anchorId="323DA9E3" wp14:editId="02AB48ED">
            <wp:extent cx="5484495" cy="685800"/>
            <wp:effectExtent l="0" t="0" r="1905" b="0"/>
            <wp:docPr id="1" name="Picture 1" descr="C:\Users\Ashvin\Desktop\PIG\QUESTION1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vin\Desktop\PIG\QUESTION1_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499" cy="69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63F" w:rsidRDefault="002D163F" w:rsidP="002D163F"/>
    <w:p w:rsidR="00CA7597" w:rsidRDefault="00CA7597" w:rsidP="002D163F"/>
    <w:p w:rsidR="00886E7A" w:rsidRDefault="00886E7A" w:rsidP="00793F99">
      <w:pPr>
        <w:pStyle w:val="Heading1"/>
      </w:pPr>
    </w:p>
    <w:p w:rsidR="00886E7A" w:rsidRDefault="00886E7A" w:rsidP="00793F99">
      <w:pPr>
        <w:pStyle w:val="Heading1"/>
      </w:pPr>
    </w:p>
    <w:p w:rsidR="002D163F" w:rsidRDefault="002D163F" w:rsidP="00793F99">
      <w:pPr>
        <w:pStyle w:val="Heading1"/>
      </w:pPr>
      <w:r w:rsidRPr="00CA7597">
        <w:t>QUESTION2</w:t>
      </w:r>
      <w:r w:rsidR="00CA7597" w:rsidRPr="00CA7597">
        <w:t>: (Country with the greatest number of cases as at now)</w:t>
      </w:r>
    </w:p>
    <w:p w:rsidR="00942B46" w:rsidRDefault="00942B46" w:rsidP="00942B46">
      <w:r>
        <w:rPr>
          <w:sz w:val="40"/>
          <w:szCs w:val="40"/>
        </w:rPr>
        <w:t>Script</w:t>
      </w:r>
      <w:r w:rsidRPr="008B2853">
        <w:rPr>
          <w:sz w:val="40"/>
          <w:szCs w:val="40"/>
        </w:rPr>
        <w:t>:</w:t>
      </w:r>
      <w:r>
        <w:t xml:space="preserve"> </w:t>
      </w:r>
    </w:p>
    <w:p w:rsidR="00942B46" w:rsidRDefault="00942B46" w:rsidP="00942B46">
      <w:pPr>
        <w:pStyle w:val="ListParagraph"/>
        <w:numPr>
          <w:ilvl w:val="0"/>
          <w:numId w:val="18"/>
        </w:numPr>
      </w:pPr>
      <w:r>
        <w:t>Using localhost:4200(</w:t>
      </w:r>
      <w:proofErr w:type="spellStart"/>
      <w:r>
        <w:t>maria_dev</w:t>
      </w:r>
      <w:proofErr w:type="spellEnd"/>
      <w:r>
        <w:t>) to run/write/execute scripts</w:t>
      </w:r>
      <w:r>
        <w:t>.</w:t>
      </w:r>
    </w:p>
    <w:p w:rsidR="00942B46" w:rsidRPr="00942B46" w:rsidRDefault="00942B46" w:rsidP="00942B46">
      <w:pPr>
        <w:pStyle w:val="ListParagraph"/>
        <w:numPr>
          <w:ilvl w:val="0"/>
          <w:numId w:val="18"/>
        </w:numPr>
      </w:pPr>
      <w:r>
        <w:t xml:space="preserve">Using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filename.pig</w:t>
      </w:r>
      <w:proofErr w:type="spellEnd"/>
      <w:r>
        <w:t xml:space="preserve"> to write scripts</w:t>
      </w:r>
    </w:p>
    <w:p w:rsidR="00086C1C" w:rsidRPr="00086C1C" w:rsidRDefault="00086C1C" w:rsidP="00086C1C"/>
    <w:p w:rsidR="00CA7597" w:rsidRDefault="00086C1C" w:rsidP="00CA7597">
      <w:r w:rsidRPr="00086C1C">
        <w:rPr>
          <w:noProof/>
        </w:rPr>
        <w:drawing>
          <wp:inline distT="0" distB="0" distL="0" distR="0">
            <wp:extent cx="5484399" cy="1910443"/>
            <wp:effectExtent l="0" t="0" r="2540" b="0"/>
            <wp:docPr id="3" name="Picture 3" descr="C:\Users\Ashvin\Desktop\PIG\QUESTION2_Source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vin\Desktop\PIG\QUESTION2_Source_C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178" cy="192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B46" w:rsidRDefault="00942B46" w:rsidP="00942B46">
      <w:r>
        <w:rPr>
          <w:sz w:val="40"/>
          <w:szCs w:val="40"/>
        </w:rPr>
        <w:t>Operators</w:t>
      </w:r>
      <w:r w:rsidRPr="008B2853">
        <w:rPr>
          <w:sz w:val="40"/>
          <w:szCs w:val="40"/>
        </w:rPr>
        <w:t>:</w:t>
      </w:r>
      <w:r>
        <w:t xml:space="preserve"> </w:t>
      </w:r>
    </w:p>
    <w:p w:rsidR="0088403B" w:rsidRPr="0088403B" w:rsidRDefault="0088403B" w:rsidP="0088403B">
      <w:pPr>
        <w:rPr>
          <w:b/>
        </w:rPr>
      </w:pPr>
      <w:r w:rsidRPr="0088403B">
        <w:rPr>
          <w:b/>
        </w:rPr>
        <w:t>FLATTEN:</w:t>
      </w:r>
    </w:p>
    <w:p w:rsidR="0088403B" w:rsidRDefault="0088403B" w:rsidP="0088403B">
      <w:r>
        <w:t>The FLATTEN operator looks like a UDF syntactically, but it is actual</w:t>
      </w:r>
      <w:r>
        <w:t xml:space="preserve">ly an operator that changes the </w:t>
      </w:r>
      <w:r>
        <w:t>structure of tuples and bags in a way that a UDF cannot</w:t>
      </w:r>
    </w:p>
    <w:p w:rsidR="0088403B" w:rsidRPr="0088403B" w:rsidRDefault="0088403B" w:rsidP="0088403B">
      <w:pPr>
        <w:rPr>
          <w:b/>
        </w:rPr>
      </w:pPr>
      <w:proofErr w:type="gramStart"/>
      <w:r w:rsidRPr="0088403B">
        <w:rPr>
          <w:b/>
        </w:rPr>
        <w:t>MAX(</w:t>
      </w:r>
      <w:proofErr w:type="gramEnd"/>
      <w:r w:rsidRPr="0088403B">
        <w:rPr>
          <w:b/>
        </w:rPr>
        <w:t>):</w:t>
      </w:r>
    </w:p>
    <w:p w:rsidR="00CA7597" w:rsidRDefault="0088403B" w:rsidP="0088403B">
      <w:r>
        <w:t xml:space="preserve">This function is used to calculate the highest value </w:t>
      </w:r>
      <w:r>
        <w:t xml:space="preserve">for a column (numeric values or </w:t>
      </w:r>
      <w:proofErr w:type="spellStart"/>
      <w:r>
        <w:t>chararrays</w:t>
      </w:r>
      <w:proofErr w:type="spellEnd"/>
      <w:r>
        <w:t>) in a single-column bag. While calculating the ma</w:t>
      </w:r>
      <w:r>
        <w:t xml:space="preserve">ximum value, the </w:t>
      </w:r>
      <w:proofErr w:type="gramStart"/>
      <w:r>
        <w:t>Max(</w:t>
      </w:r>
      <w:proofErr w:type="gramEnd"/>
      <w:r>
        <w:t xml:space="preserve">) function </w:t>
      </w:r>
      <w:r>
        <w:t>ignores the NULL values.</w:t>
      </w:r>
    </w:p>
    <w:p w:rsidR="00886E7A" w:rsidRDefault="00886E7A" w:rsidP="00CA7597">
      <w:pPr>
        <w:rPr>
          <w:sz w:val="44"/>
          <w:szCs w:val="44"/>
        </w:rPr>
      </w:pPr>
    </w:p>
    <w:p w:rsidR="00886E7A" w:rsidRDefault="00886E7A" w:rsidP="00CA7597">
      <w:pPr>
        <w:rPr>
          <w:sz w:val="44"/>
          <w:szCs w:val="44"/>
        </w:rPr>
      </w:pPr>
    </w:p>
    <w:p w:rsidR="00CA7597" w:rsidRDefault="00CA7597" w:rsidP="00CA7597">
      <w:pPr>
        <w:rPr>
          <w:sz w:val="44"/>
          <w:szCs w:val="44"/>
        </w:rPr>
      </w:pPr>
      <w:r w:rsidRPr="008B2853">
        <w:rPr>
          <w:sz w:val="44"/>
          <w:szCs w:val="44"/>
        </w:rPr>
        <w:lastRenderedPageBreak/>
        <w:t>Result:</w:t>
      </w:r>
    </w:p>
    <w:p w:rsidR="00CA7597" w:rsidRDefault="00086C1C" w:rsidP="00CA7597">
      <w:pPr>
        <w:rPr>
          <w:sz w:val="44"/>
          <w:szCs w:val="44"/>
        </w:rPr>
      </w:pPr>
      <w:r w:rsidRPr="00086C1C">
        <w:rPr>
          <w:noProof/>
          <w:sz w:val="44"/>
          <w:szCs w:val="44"/>
        </w:rPr>
        <w:drawing>
          <wp:inline distT="0" distB="0" distL="0" distR="0">
            <wp:extent cx="5483142" cy="873578"/>
            <wp:effectExtent l="0" t="0" r="3810" b="3175"/>
            <wp:docPr id="4" name="Picture 4" descr="C:\Users\Ashvin\Desktop\PIG\QUESTION2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vin\Desktop\PIG\QUESTION2_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381" cy="88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97" w:rsidRDefault="00CA7597" w:rsidP="00793F99">
      <w:pPr>
        <w:pStyle w:val="Heading1"/>
      </w:pPr>
      <w:r>
        <w:br w:type="page"/>
      </w:r>
      <w:r w:rsidRPr="00CA7597">
        <w:lastRenderedPageBreak/>
        <w:t>QUESTION3: (Which date has the highest number of new cases and which country?)</w:t>
      </w:r>
    </w:p>
    <w:p w:rsidR="0088403B" w:rsidRDefault="0088403B" w:rsidP="0088403B">
      <w:r>
        <w:rPr>
          <w:sz w:val="40"/>
          <w:szCs w:val="40"/>
        </w:rPr>
        <w:t>Script</w:t>
      </w:r>
      <w:r w:rsidRPr="008B2853">
        <w:rPr>
          <w:sz w:val="40"/>
          <w:szCs w:val="40"/>
        </w:rPr>
        <w:t>:</w:t>
      </w:r>
      <w:r>
        <w:t xml:space="preserve"> </w:t>
      </w:r>
    </w:p>
    <w:p w:rsidR="0088403B" w:rsidRDefault="0088403B" w:rsidP="0088403B">
      <w:pPr>
        <w:pStyle w:val="ListParagraph"/>
        <w:numPr>
          <w:ilvl w:val="0"/>
          <w:numId w:val="19"/>
        </w:numPr>
      </w:pPr>
      <w:r>
        <w:t>Using localhost:4200(</w:t>
      </w:r>
      <w:proofErr w:type="spellStart"/>
      <w:r>
        <w:t>maria_dev</w:t>
      </w:r>
      <w:proofErr w:type="spellEnd"/>
      <w:r>
        <w:t>) to run/write/execute scripts</w:t>
      </w:r>
      <w:r>
        <w:t>.</w:t>
      </w:r>
    </w:p>
    <w:p w:rsidR="0088403B" w:rsidRDefault="0088403B" w:rsidP="0088403B">
      <w:pPr>
        <w:pStyle w:val="ListParagraph"/>
        <w:numPr>
          <w:ilvl w:val="0"/>
          <w:numId w:val="19"/>
        </w:numPr>
      </w:pPr>
      <w:r>
        <w:t xml:space="preserve">Using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filename.pig</w:t>
      </w:r>
      <w:proofErr w:type="spellEnd"/>
      <w:r>
        <w:t xml:space="preserve"> to write scripts</w:t>
      </w:r>
      <w:r>
        <w:t>.</w:t>
      </w:r>
    </w:p>
    <w:p w:rsidR="0088403B" w:rsidRDefault="0088403B" w:rsidP="0088403B">
      <w:pPr>
        <w:pStyle w:val="ListParagraph"/>
      </w:pPr>
    </w:p>
    <w:p w:rsidR="00CA7597" w:rsidRDefault="00086C1C" w:rsidP="00CA7597">
      <w:r w:rsidRPr="00086C1C">
        <w:rPr>
          <w:noProof/>
        </w:rPr>
        <w:drawing>
          <wp:inline distT="0" distB="0" distL="0" distR="0">
            <wp:extent cx="5485751" cy="1934936"/>
            <wp:effectExtent l="0" t="0" r="1270" b="8255"/>
            <wp:docPr id="5" name="Picture 5" descr="C:\Users\Ashvin\Desktop\PIG\QUESTION3_Source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vin\Desktop\PIG\QUESTION3_Source_Co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227" cy="194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97" w:rsidRDefault="00CA7597" w:rsidP="00CA7597"/>
    <w:p w:rsidR="0088403B" w:rsidRDefault="0088403B" w:rsidP="0088403B">
      <w:pPr>
        <w:rPr>
          <w:sz w:val="40"/>
          <w:szCs w:val="40"/>
        </w:rPr>
      </w:pPr>
      <w:r>
        <w:rPr>
          <w:sz w:val="40"/>
          <w:szCs w:val="40"/>
        </w:rPr>
        <w:t>Operators</w:t>
      </w:r>
      <w:r w:rsidRPr="008B2853">
        <w:rPr>
          <w:sz w:val="40"/>
          <w:szCs w:val="40"/>
        </w:rPr>
        <w:t>:</w:t>
      </w:r>
    </w:p>
    <w:p w:rsidR="0088403B" w:rsidRPr="0088403B" w:rsidRDefault="0088403B" w:rsidP="0088403B">
      <w:pPr>
        <w:rPr>
          <w:b/>
        </w:rPr>
      </w:pPr>
      <w:r w:rsidRPr="0088403B">
        <w:rPr>
          <w:b/>
        </w:rPr>
        <w:t xml:space="preserve"> GROUP </w:t>
      </w:r>
      <w:proofErr w:type="spellStart"/>
      <w:r w:rsidRPr="0088403B">
        <w:rPr>
          <w:b/>
        </w:rPr>
        <w:t>filcases</w:t>
      </w:r>
      <w:proofErr w:type="spellEnd"/>
      <w:r w:rsidRPr="0088403B">
        <w:rPr>
          <w:b/>
        </w:rPr>
        <w:t xml:space="preserve"> BY (</w:t>
      </w:r>
      <w:proofErr w:type="spellStart"/>
      <w:r w:rsidRPr="0088403B">
        <w:rPr>
          <w:b/>
        </w:rPr>
        <w:t>d</w:t>
      </w:r>
      <w:r w:rsidRPr="0088403B">
        <w:rPr>
          <w:b/>
        </w:rPr>
        <w:t>ateregis</w:t>
      </w:r>
      <w:proofErr w:type="spellEnd"/>
      <w:r w:rsidRPr="0088403B">
        <w:rPr>
          <w:b/>
        </w:rPr>
        <w:t xml:space="preserve">, location, </w:t>
      </w:r>
      <w:proofErr w:type="spellStart"/>
      <w:r w:rsidRPr="0088403B">
        <w:rPr>
          <w:b/>
        </w:rPr>
        <w:t>new_cases</w:t>
      </w:r>
      <w:proofErr w:type="spellEnd"/>
      <w:r w:rsidRPr="0088403B">
        <w:rPr>
          <w:b/>
        </w:rPr>
        <w:t>):</w:t>
      </w:r>
    </w:p>
    <w:p w:rsidR="0088403B" w:rsidRDefault="0088403B" w:rsidP="0088403B">
      <w:r>
        <w:t xml:space="preserve">Outputs the date, location and </w:t>
      </w:r>
      <w:proofErr w:type="spellStart"/>
      <w:r>
        <w:t>new_cases</w:t>
      </w:r>
      <w:proofErr w:type="spellEnd"/>
      <w:r>
        <w:t xml:space="preserve"> respectively</w:t>
      </w:r>
      <w:r>
        <w:t>.</w:t>
      </w:r>
    </w:p>
    <w:p w:rsidR="0088403B" w:rsidRPr="0088403B" w:rsidRDefault="0088403B" w:rsidP="0088403B">
      <w:pPr>
        <w:rPr>
          <w:b/>
        </w:rPr>
      </w:pPr>
      <w:proofErr w:type="gramStart"/>
      <w:r w:rsidRPr="0088403B">
        <w:rPr>
          <w:b/>
        </w:rPr>
        <w:t>.HIGHEST</w:t>
      </w:r>
      <w:proofErr w:type="gramEnd"/>
      <w:r w:rsidRPr="0088403B">
        <w:rPr>
          <w:b/>
        </w:rPr>
        <w:t>:</w:t>
      </w:r>
    </w:p>
    <w:p w:rsidR="0088403B" w:rsidRDefault="0088403B" w:rsidP="0088403B">
      <w:r>
        <w:t xml:space="preserve">Rather using </w:t>
      </w:r>
      <w:proofErr w:type="gramStart"/>
      <w:r>
        <w:t>Max(</w:t>
      </w:r>
      <w:proofErr w:type="gramEnd"/>
      <w:r>
        <w:t xml:space="preserve">) </w:t>
      </w:r>
      <w:proofErr w:type="spellStart"/>
      <w:r>
        <w:t>func</w:t>
      </w:r>
      <w:proofErr w:type="spellEnd"/>
      <w:r>
        <w:t xml:space="preserve">, (.HIGHEST) </w:t>
      </w:r>
      <w:proofErr w:type="spellStart"/>
      <w:r>
        <w:t>func</w:t>
      </w:r>
      <w:proofErr w:type="spellEnd"/>
      <w:r>
        <w:t xml:space="preserve"> has been used.</w:t>
      </w:r>
    </w:p>
    <w:p w:rsidR="00CA7597" w:rsidRPr="00111059" w:rsidRDefault="00CA7597" w:rsidP="00CA7597">
      <w:pPr>
        <w:rPr>
          <w:sz w:val="40"/>
          <w:szCs w:val="40"/>
        </w:rPr>
      </w:pPr>
      <w:r w:rsidRPr="00111059">
        <w:rPr>
          <w:sz w:val="40"/>
          <w:szCs w:val="40"/>
        </w:rPr>
        <w:t>Result:</w:t>
      </w:r>
    </w:p>
    <w:p w:rsidR="00CA7597" w:rsidRDefault="00086C1C" w:rsidP="00CA7597">
      <w:r w:rsidRPr="00086C1C">
        <w:rPr>
          <w:noProof/>
        </w:rPr>
        <w:drawing>
          <wp:inline distT="0" distB="0" distL="0" distR="0">
            <wp:extent cx="5481174" cy="783771"/>
            <wp:effectExtent l="0" t="0" r="5715" b="0"/>
            <wp:docPr id="6" name="Picture 6" descr="C:\Users\Ashvin\Desktop\PIG\QUESTION3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vin\Desktop\PIG\QUESTION3_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904" cy="7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97" w:rsidRDefault="00CA7597" w:rsidP="00793F99">
      <w:pPr>
        <w:pStyle w:val="Heading1"/>
      </w:pPr>
      <w:r w:rsidRPr="00CA7597">
        <w:lastRenderedPageBreak/>
        <w:t>QUESTION4: (Top 10 countries in terms of new cases in the last 2 months)</w:t>
      </w:r>
    </w:p>
    <w:p w:rsidR="0088403B" w:rsidRDefault="0088403B" w:rsidP="0088403B">
      <w:r>
        <w:rPr>
          <w:sz w:val="40"/>
          <w:szCs w:val="40"/>
        </w:rPr>
        <w:t>Script</w:t>
      </w:r>
      <w:r w:rsidRPr="008B2853">
        <w:rPr>
          <w:sz w:val="40"/>
          <w:szCs w:val="40"/>
        </w:rPr>
        <w:t>:</w:t>
      </w:r>
      <w:r>
        <w:t xml:space="preserve"> </w:t>
      </w:r>
    </w:p>
    <w:p w:rsidR="0088403B" w:rsidRDefault="0088403B" w:rsidP="0088403B">
      <w:pPr>
        <w:pStyle w:val="ListParagraph"/>
        <w:numPr>
          <w:ilvl w:val="0"/>
          <w:numId w:val="20"/>
        </w:numPr>
      </w:pPr>
      <w:r>
        <w:t>Using localhost:4200(</w:t>
      </w:r>
      <w:proofErr w:type="spellStart"/>
      <w:r>
        <w:t>maria_dev</w:t>
      </w:r>
      <w:proofErr w:type="spellEnd"/>
      <w:r>
        <w:t>) to run/write/execute scripts</w:t>
      </w:r>
      <w:r>
        <w:t>.</w:t>
      </w:r>
    </w:p>
    <w:p w:rsidR="0088403B" w:rsidRDefault="0088403B" w:rsidP="0088403B">
      <w:pPr>
        <w:pStyle w:val="ListParagraph"/>
        <w:numPr>
          <w:ilvl w:val="0"/>
          <w:numId w:val="20"/>
        </w:numPr>
      </w:pPr>
      <w:r>
        <w:t xml:space="preserve">Using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filename.pig</w:t>
      </w:r>
      <w:proofErr w:type="spellEnd"/>
      <w:r>
        <w:t xml:space="preserve"> to write scripts</w:t>
      </w:r>
      <w:r>
        <w:t>.</w:t>
      </w:r>
    </w:p>
    <w:p w:rsidR="0088403B" w:rsidRPr="0088403B" w:rsidRDefault="0088403B" w:rsidP="0088403B">
      <w:pPr>
        <w:pStyle w:val="ListParagraph"/>
        <w:numPr>
          <w:ilvl w:val="0"/>
          <w:numId w:val="20"/>
        </w:numPr>
      </w:pPr>
      <w:r>
        <w:t xml:space="preserve">Used </w:t>
      </w:r>
      <w:proofErr w:type="spellStart"/>
      <w:r>
        <w:t>datetime</w:t>
      </w:r>
      <w:proofErr w:type="spellEnd"/>
      <w:r>
        <w:t xml:space="preserve"> to read date with its formatting to further filter date to two last months</w:t>
      </w:r>
      <w:r>
        <w:t>.</w:t>
      </w:r>
    </w:p>
    <w:p w:rsidR="00CA7597" w:rsidRDefault="00086C1C" w:rsidP="00CA7597">
      <w:r w:rsidRPr="00086C1C">
        <w:rPr>
          <w:noProof/>
        </w:rPr>
        <w:drawing>
          <wp:inline distT="0" distB="0" distL="0" distR="0">
            <wp:extent cx="5484180" cy="1796142"/>
            <wp:effectExtent l="0" t="0" r="2540" b="0"/>
            <wp:docPr id="7" name="Picture 7" descr="C:\Users\Ashvin\Desktop\PIG\QUESTION4_Source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hvin\Desktop\PIG\QUESTION4_Source_Cod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202" cy="180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03B" w:rsidRDefault="0088403B" w:rsidP="0088403B">
      <w:pPr>
        <w:rPr>
          <w:sz w:val="40"/>
          <w:szCs w:val="40"/>
        </w:rPr>
      </w:pPr>
      <w:r>
        <w:rPr>
          <w:sz w:val="40"/>
          <w:szCs w:val="40"/>
        </w:rPr>
        <w:t>Operators</w:t>
      </w:r>
      <w:r w:rsidRPr="008B2853">
        <w:rPr>
          <w:sz w:val="40"/>
          <w:szCs w:val="40"/>
        </w:rPr>
        <w:t>:</w:t>
      </w:r>
    </w:p>
    <w:p w:rsidR="0088403B" w:rsidRPr="0088403B" w:rsidRDefault="0088403B" w:rsidP="0088403B">
      <w:pPr>
        <w:rPr>
          <w:b/>
        </w:rPr>
      </w:pPr>
      <w:proofErr w:type="spellStart"/>
      <w:r w:rsidRPr="0088403B">
        <w:rPr>
          <w:b/>
        </w:rPr>
        <w:t>Datetime</w:t>
      </w:r>
      <w:proofErr w:type="spellEnd"/>
      <w:r w:rsidRPr="0088403B">
        <w:rPr>
          <w:b/>
        </w:rPr>
        <w:t>:</w:t>
      </w:r>
    </w:p>
    <w:p w:rsidR="0088403B" w:rsidRDefault="0088403B" w:rsidP="0088403B">
      <w:r>
        <w:t>It is a datatype which read information such as formats of date</w:t>
      </w:r>
    </w:p>
    <w:p w:rsidR="0088403B" w:rsidRPr="0088403B" w:rsidRDefault="0088403B" w:rsidP="0088403B">
      <w:pPr>
        <w:rPr>
          <w:b/>
        </w:rPr>
      </w:pPr>
      <w:r w:rsidRPr="0088403B">
        <w:rPr>
          <w:b/>
        </w:rPr>
        <w:t>DESC:</w:t>
      </w:r>
    </w:p>
    <w:p w:rsidR="0088403B" w:rsidRDefault="0088403B" w:rsidP="0088403B">
      <w:r>
        <w:t xml:space="preserve"> is a function used along with ORDER BY to read information in descending </w:t>
      </w:r>
      <w:proofErr w:type="gramStart"/>
      <w:r>
        <w:t>order</w:t>
      </w:r>
      <w:proofErr w:type="gramEnd"/>
    </w:p>
    <w:p w:rsidR="0088403B" w:rsidRPr="0088403B" w:rsidRDefault="0088403B" w:rsidP="0088403B">
      <w:pPr>
        <w:rPr>
          <w:b/>
        </w:rPr>
      </w:pPr>
      <w:r w:rsidRPr="0088403B">
        <w:rPr>
          <w:b/>
        </w:rPr>
        <w:t>LIMIT:</w:t>
      </w:r>
    </w:p>
    <w:p w:rsidR="0088403B" w:rsidRDefault="0088403B" w:rsidP="0088403B">
      <w:r>
        <w:t xml:space="preserve"> This operator is used to get a limited number of tuples from a relation.</w:t>
      </w:r>
    </w:p>
    <w:p w:rsidR="0088403B" w:rsidRDefault="0088403B" w:rsidP="00086C1C">
      <w:pPr>
        <w:rPr>
          <w:sz w:val="40"/>
          <w:szCs w:val="40"/>
        </w:rPr>
      </w:pPr>
    </w:p>
    <w:p w:rsidR="0088403B" w:rsidRDefault="0088403B" w:rsidP="00086C1C">
      <w:pPr>
        <w:rPr>
          <w:sz w:val="40"/>
          <w:szCs w:val="40"/>
        </w:rPr>
      </w:pPr>
    </w:p>
    <w:p w:rsidR="0088403B" w:rsidRDefault="0088403B" w:rsidP="00086C1C">
      <w:pPr>
        <w:rPr>
          <w:sz w:val="40"/>
          <w:szCs w:val="40"/>
        </w:rPr>
      </w:pPr>
    </w:p>
    <w:p w:rsidR="00086C1C" w:rsidRPr="00111059" w:rsidRDefault="00086C1C" w:rsidP="00086C1C">
      <w:pPr>
        <w:rPr>
          <w:sz w:val="40"/>
          <w:szCs w:val="40"/>
        </w:rPr>
      </w:pPr>
      <w:r w:rsidRPr="00111059">
        <w:rPr>
          <w:sz w:val="40"/>
          <w:szCs w:val="40"/>
        </w:rPr>
        <w:lastRenderedPageBreak/>
        <w:t>Result:</w:t>
      </w:r>
    </w:p>
    <w:p w:rsidR="00CA7597" w:rsidRDefault="00CA7597" w:rsidP="00CA7597"/>
    <w:p w:rsidR="00CA7597" w:rsidRDefault="00086C1C" w:rsidP="00CA7597">
      <w:r w:rsidRPr="00086C1C">
        <w:rPr>
          <w:noProof/>
        </w:rPr>
        <w:drawing>
          <wp:inline distT="0" distB="0" distL="0" distR="0">
            <wp:extent cx="5485997" cy="1338943"/>
            <wp:effectExtent l="0" t="0" r="635" b="0"/>
            <wp:docPr id="8" name="Picture 8" descr="C:\Users\Ashvin\Desktop\PIG\QUESTION4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hvin\Desktop\PIG\QUESTION4_Outpu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268" cy="134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C1C" w:rsidRDefault="00086C1C" w:rsidP="00CA7597"/>
    <w:p w:rsidR="00086C1C" w:rsidRDefault="00086C1C" w:rsidP="00CA7597"/>
    <w:p w:rsidR="00086C1C" w:rsidRDefault="00086C1C" w:rsidP="00CA7597"/>
    <w:p w:rsidR="00086C1C" w:rsidRDefault="00086C1C" w:rsidP="00CA7597"/>
    <w:p w:rsidR="00086C1C" w:rsidRDefault="00086C1C" w:rsidP="00CA7597"/>
    <w:p w:rsidR="00086C1C" w:rsidRDefault="00086C1C" w:rsidP="00CA7597"/>
    <w:p w:rsidR="00086C1C" w:rsidRDefault="00086C1C" w:rsidP="00CA7597"/>
    <w:p w:rsidR="00086C1C" w:rsidRDefault="00086C1C" w:rsidP="00CA7597"/>
    <w:p w:rsidR="00086C1C" w:rsidRDefault="00086C1C" w:rsidP="00CA7597"/>
    <w:p w:rsidR="0088403B" w:rsidRDefault="0088403B" w:rsidP="00086C1C">
      <w:pPr>
        <w:pStyle w:val="Heading1"/>
      </w:pPr>
    </w:p>
    <w:p w:rsidR="0088403B" w:rsidRDefault="0088403B" w:rsidP="00086C1C">
      <w:pPr>
        <w:pStyle w:val="Heading1"/>
      </w:pPr>
    </w:p>
    <w:p w:rsidR="0088403B" w:rsidRDefault="0088403B" w:rsidP="00086C1C">
      <w:pPr>
        <w:pStyle w:val="Heading1"/>
      </w:pPr>
    </w:p>
    <w:p w:rsidR="0088403B" w:rsidRDefault="0088403B" w:rsidP="00086C1C">
      <w:pPr>
        <w:pStyle w:val="Heading1"/>
      </w:pPr>
    </w:p>
    <w:p w:rsidR="0088403B" w:rsidRDefault="0088403B" w:rsidP="00086C1C">
      <w:pPr>
        <w:pStyle w:val="Heading1"/>
      </w:pPr>
    </w:p>
    <w:p w:rsidR="00886E7A" w:rsidRDefault="00886E7A" w:rsidP="00086C1C">
      <w:pPr>
        <w:pStyle w:val="Heading1"/>
      </w:pPr>
    </w:p>
    <w:p w:rsidR="00086C1C" w:rsidRDefault="00086C1C" w:rsidP="00086C1C">
      <w:pPr>
        <w:pStyle w:val="Heading1"/>
      </w:pPr>
      <w:bookmarkStart w:id="5" w:name="_GoBack"/>
      <w:bookmarkEnd w:id="5"/>
      <w:r>
        <w:t>Question 5(</w:t>
      </w:r>
      <w:r w:rsidRPr="00086C1C">
        <w:t>Using the movie dataset, write scripts to output the movie with a rating of 5 but rated by the least number of users.</w:t>
      </w:r>
      <w:r>
        <w:t>)</w:t>
      </w:r>
    </w:p>
    <w:p w:rsidR="0088403B" w:rsidRDefault="0088403B" w:rsidP="0088403B">
      <w:r>
        <w:rPr>
          <w:sz w:val="40"/>
          <w:szCs w:val="40"/>
        </w:rPr>
        <w:t>Script</w:t>
      </w:r>
      <w:r w:rsidRPr="008B2853">
        <w:rPr>
          <w:sz w:val="40"/>
          <w:szCs w:val="40"/>
        </w:rPr>
        <w:t>:</w:t>
      </w:r>
      <w:r>
        <w:t xml:space="preserve"> </w:t>
      </w:r>
    </w:p>
    <w:p w:rsidR="00086C1C" w:rsidRDefault="0088403B" w:rsidP="0088403B">
      <w:pPr>
        <w:pStyle w:val="ListParagraph"/>
        <w:numPr>
          <w:ilvl w:val="0"/>
          <w:numId w:val="21"/>
        </w:numPr>
      </w:pPr>
      <w:r>
        <w:t>Using localhost:4200(</w:t>
      </w:r>
      <w:proofErr w:type="spellStart"/>
      <w:r>
        <w:t>maria_dev</w:t>
      </w:r>
      <w:proofErr w:type="spellEnd"/>
      <w:r>
        <w:t>) to run/write/execute scripts</w:t>
      </w:r>
      <w:r>
        <w:t>.</w:t>
      </w:r>
    </w:p>
    <w:p w:rsidR="0088403B" w:rsidRDefault="0088403B" w:rsidP="0088403B">
      <w:pPr>
        <w:pStyle w:val="ListParagraph"/>
        <w:numPr>
          <w:ilvl w:val="0"/>
          <w:numId w:val="21"/>
        </w:numPr>
      </w:pPr>
      <w:r>
        <w:t xml:space="preserve">Using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filename.pig</w:t>
      </w:r>
      <w:proofErr w:type="spellEnd"/>
      <w:r>
        <w:t xml:space="preserve"> to write scripts</w:t>
      </w:r>
      <w:r>
        <w:t>.</w:t>
      </w:r>
    </w:p>
    <w:p w:rsidR="00086C1C" w:rsidRDefault="00086C1C" w:rsidP="00086C1C"/>
    <w:p w:rsidR="00086C1C" w:rsidRPr="00086C1C" w:rsidRDefault="00086C1C" w:rsidP="00086C1C">
      <w:r w:rsidRPr="00086C1C">
        <w:rPr>
          <w:noProof/>
        </w:rPr>
        <w:drawing>
          <wp:inline distT="0" distB="0" distL="0" distR="0">
            <wp:extent cx="5485130" cy="3184072"/>
            <wp:effectExtent l="0" t="0" r="1270" b="0"/>
            <wp:docPr id="9" name="Picture 9" descr="C:\Users\Ashvin\Desktop\PIG\question5cod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hvin\Desktop\PIG\question5code 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946" cy="319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C1C" w:rsidRDefault="00086C1C" w:rsidP="00CA7597"/>
    <w:p w:rsidR="00086C1C" w:rsidRDefault="00086C1C" w:rsidP="00086C1C">
      <w:pPr>
        <w:rPr>
          <w:sz w:val="40"/>
          <w:szCs w:val="40"/>
        </w:rPr>
      </w:pPr>
    </w:p>
    <w:p w:rsidR="0088403B" w:rsidRDefault="0088403B" w:rsidP="0088403B">
      <w:pPr>
        <w:rPr>
          <w:sz w:val="40"/>
          <w:szCs w:val="40"/>
        </w:rPr>
      </w:pPr>
      <w:r>
        <w:rPr>
          <w:sz w:val="40"/>
          <w:szCs w:val="40"/>
        </w:rPr>
        <w:lastRenderedPageBreak/>
        <w:t>Operators</w:t>
      </w:r>
      <w:r w:rsidRPr="008B2853">
        <w:rPr>
          <w:sz w:val="40"/>
          <w:szCs w:val="40"/>
        </w:rPr>
        <w:t>:</w:t>
      </w:r>
    </w:p>
    <w:p w:rsidR="00AD25A0" w:rsidRPr="00AD25A0" w:rsidRDefault="00AD25A0" w:rsidP="0088403B">
      <w:pPr>
        <w:rPr>
          <w:b/>
          <w:sz w:val="28"/>
          <w:szCs w:val="28"/>
        </w:rPr>
      </w:pPr>
      <w:r w:rsidRPr="00AD25A0">
        <w:rPr>
          <w:b/>
          <w:sz w:val="28"/>
          <w:szCs w:val="28"/>
        </w:rPr>
        <w:t>JOIN:</w:t>
      </w:r>
    </w:p>
    <w:p w:rsidR="0088403B" w:rsidRPr="00AD25A0" w:rsidRDefault="00AD25A0" w:rsidP="0088403B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="0088403B" w:rsidRPr="00AD25A0">
        <w:rPr>
          <w:sz w:val="28"/>
          <w:szCs w:val="28"/>
        </w:rPr>
        <w:t>is used to combine records from two or more relations. Whi</w:t>
      </w:r>
      <w:r>
        <w:rPr>
          <w:sz w:val="28"/>
          <w:szCs w:val="28"/>
        </w:rPr>
        <w:t xml:space="preserve">le performing a join </w:t>
      </w:r>
      <w:proofErr w:type="spellStart"/>
      <w:proofErr w:type="gramStart"/>
      <w:r>
        <w:rPr>
          <w:sz w:val="28"/>
          <w:szCs w:val="28"/>
        </w:rPr>
        <w:t>operation,</w:t>
      </w:r>
      <w:r w:rsidR="0088403B" w:rsidRPr="00AD25A0">
        <w:rPr>
          <w:sz w:val="28"/>
          <w:szCs w:val="28"/>
        </w:rPr>
        <w:t>we</w:t>
      </w:r>
      <w:proofErr w:type="spellEnd"/>
      <w:proofErr w:type="gramEnd"/>
      <w:r w:rsidR="0088403B" w:rsidRPr="00AD25A0">
        <w:rPr>
          <w:sz w:val="28"/>
          <w:szCs w:val="28"/>
        </w:rPr>
        <w:t xml:space="preserve"> declare one (or a group of) tuple(s) from each relation, as keys</w:t>
      </w:r>
    </w:p>
    <w:p w:rsidR="00AD25A0" w:rsidRPr="00AD25A0" w:rsidRDefault="00AD25A0" w:rsidP="0088403B">
      <w:pPr>
        <w:rPr>
          <w:b/>
          <w:sz w:val="28"/>
          <w:szCs w:val="28"/>
        </w:rPr>
      </w:pPr>
      <w:proofErr w:type="gramStart"/>
      <w:r w:rsidRPr="00AD25A0">
        <w:rPr>
          <w:b/>
          <w:sz w:val="28"/>
          <w:szCs w:val="28"/>
        </w:rPr>
        <w:t>COUNT(</w:t>
      </w:r>
      <w:proofErr w:type="gramEnd"/>
      <w:r w:rsidRPr="00AD25A0">
        <w:rPr>
          <w:b/>
          <w:sz w:val="28"/>
          <w:szCs w:val="28"/>
        </w:rPr>
        <w:t>):</w:t>
      </w:r>
    </w:p>
    <w:p w:rsidR="0088403B" w:rsidRPr="00AD25A0" w:rsidRDefault="0088403B" w:rsidP="0088403B">
      <w:pPr>
        <w:rPr>
          <w:sz w:val="28"/>
          <w:szCs w:val="28"/>
        </w:rPr>
      </w:pPr>
      <w:r w:rsidRPr="00AD25A0">
        <w:rPr>
          <w:sz w:val="28"/>
          <w:szCs w:val="28"/>
        </w:rPr>
        <w:t>function of Pig Latin is used to get the number of elemen</w:t>
      </w:r>
      <w:r w:rsidR="00AD25A0">
        <w:rPr>
          <w:sz w:val="28"/>
          <w:szCs w:val="28"/>
        </w:rPr>
        <w:t xml:space="preserve">ts in a bag. While counting the </w:t>
      </w:r>
      <w:r w:rsidRPr="00AD25A0">
        <w:rPr>
          <w:sz w:val="28"/>
          <w:szCs w:val="28"/>
        </w:rPr>
        <w:t xml:space="preserve">number of tuples in a bag, the </w:t>
      </w:r>
      <w:proofErr w:type="gramStart"/>
      <w:r w:rsidRPr="00AD25A0">
        <w:rPr>
          <w:sz w:val="28"/>
          <w:szCs w:val="28"/>
        </w:rPr>
        <w:t>COUNT(</w:t>
      </w:r>
      <w:proofErr w:type="gramEnd"/>
      <w:r w:rsidRPr="00AD25A0">
        <w:rPr>
          <w:sz w:val="28"/>
          <w:szCs w:val="28"/>
        </w:rPr>
        <w:t xml:space="preserve">) function ignores (will not </w:t>
      </w:r>
      <w:r w:rsidR="00AD25A0">
        <w:rPr>
          <w:sz w:val="28"/>
          <w:szCs w:val="28"/>
        </w:rPr>
        <w:t xml:space="preserve">count) the tuples having a NULL </w:t>
      </w:r>
      <w:r w:rsidRPr="00AD25A0">
        <w:rPr>
          <w:sz w:val="28"/>
          <w:szCs w:val="28"/>
        </w:rPr>
        <w:t>value in the first field.</w:t>
      </w:r>
    </w:p>
    <w:p w:rsidR="00AD25A0" w:rsidRPr="00AD25A0" w:rsidRDefault="00AD25A0" w:rsidP="0088403B">
      <w:pPr>
        <w:rPr>
          <w:b/>
          <w:sz w:val="28"/>
          <w:szCs w:val="28"/>
        </w:rPr>
      </w:pPr>
      <w:proofErr w:type="gramStart"/>
      <w:r w:rsidRPr="00AD25A0">
        <w:rPr>
          <w:b/>
          <w:sz w:val="28"/>
          <w:szCs w:val="28"/>
        </w:rPr>
        <w:t>DESCRIBE :</w:t>
      </w:r>
      <w:proofErr w:type="gramEnd"/>
    </w:p>
    <w:p w:rsidR="0088403B" w:rsidRPr="00AD25A0" w:rsidRDefault="0088403B" w:rsidP="0088403B">
      <w:pPr>
        <w:rPr>
          <w:sz w:val="28"/>
          <w:szCs w:val="28"/>
        </w:rPr>
      </w:pPr>
      <w:r w:rsidRPr="00AD25A0">
        <w:rPr>
          <w:sz w:val="28"/>
          <w:szCs w:val="28"/>
        </w:rPr>
        <w:t>The describe operator is used to view the schema of a relation</w:t>
      </w:r>
      <w:r w:rsidR="00AD25A0">
        <w:rPr>
          <w:sz w:val="28"/>
          <w:szCs w:val="28"/>
        </w:rPr>
        <w:t>.</w:t>
      </w:r>
    </w:p>
    <w:p w:rsidR="00AD25A0" w:rsidRPr="00AD25A0" w:rsidRDefault="00AD25A0" w:rsidP="0088403B">
      <w:pPr>
        <w:rPr>
          <w:b/>
          <w:sz w:val="28"/>
          <w:szCs w:val="28"/>
        </w:rPr>
      </w:pPr>
      <w:r w:rsidRPr="00AD25A0">
        <w:rPr>
          <w:b/>
          <w:sz w:val="28"/>
          <w:szCs w:val="28"/>
        </w:rPr>
        <w:t>STORE INTO:</w:t>
      </w:r>
    </w:p>
    <w:p w:rsidR="0088403B" w:rsidRPr="00AD25A0" w:rsidRDefault="0088403B" w:rsidP="0088403B">
      <w:pPr>
        <w:rPr>
          <w:sz w:val="28"/>
          <w:szCs w:val="28"/>
        </w:rPr>
      </w:pPr>
      <w:r w:rsidRPr="00AD25A0">
        <w:rPr>
          <w:sz w:val="28"/>
          <w:szCs w:val="28"/>
        </w:rPr>
        <w:t>Stores the relation in the HDFS directory “/movie/” usually as a file named part-m00000 as shown below.</w:t>
      </w:r>
    </w:p>
    <w:p w:rsidR="00086C1C" w:rsidRDefault="00086C1C" w:rsidP="00086C1C">
      <w:pPr>
        <w:rPr>
          <w:sz w:val="40"/>
          <w:szCs w:val="40"/>
        </w:rPr>
      </w:pPr>
    </w:p>
    <w:p w:rsidR="00086C1C" w:rsidRDefault="00086C1C" w:rsidP="00086C1C">
      <w:pPr>
        <w:rPr>
          <w:sz w:val="40"/>
          <w:szCs w:val="40"/>
        </w:rPr>
      </w:pPr>
    </w:p>
    <w:p w:rsidR="00086C1C" w:rsidRDefault="00086C1C" w:rsidP="00086C1C">
      <w:pPr>
        <w:rPr>
          <w:sz w:val="40"/>
          <w:szCs w:val="40"/>
        </w:rPr>
      </w:pPr>
    </w:p>
    <w:p w:rsidR="00086C1C" w:rsidRDefault="00086C1C" w:rsidP="00086C1C">
      <w:pPr>
        <w:rPr>
          <w:sz w:val="40"/>
          <w:szCs w:val="40"/>
        </w:rPr>
      </w:pPr>
    </w:p>
    <w:p w:rsidR="00086C1C" w:rsidRDefault="00086C1C" w:rsidP="00086C1C">
      <w:pPr>
        <w:rPr>
          <w:sz w:val="40"/>
          <w:szCs w:val="40"/>
        </w:rPr>
      </w:pPr>
    </w:p>
    <w:p w:rsidR="00086C1C" w:rsidRDefault="00086C1C" w:rsidP="00086C1C">
      <w:pPr>
        <w:rPr>
          <w:sz w:val="40"/>
          <w:szCs w:val="40"/>
        </w:rPr>
      </w:pPr>
    </w:p>
    <w:p w:rsidR="00AD25A0" w:rsidRDefault="00AD25A0" w:rsidP="00086C1C">
      <w:pPr>
        <w:rPr>
          <w:sz w:val="40"/>
          <w:szCs w:val="40"/>
        </w:rPr>
      </w:pPr>
    </w:p>
    <w:p w:rsidR="00086C1C" w:rsidRPr="00111059" w:rsidRDefault="00086C1C" w:rsidP="00086C1C">
      <w:pPr>
        <w:rPr>
          <w:sz w:val="40"/>
          <w:szCs w:val="40"/>
        </w:rPr>
      </w:pPr>
      <w:r w:rsidRPr="00111059">
        <w:rPr>
          <w:sz w:val="40"/>
          <w:szCs w:val="40"/>
        </w:rPr>
        <w:lastRenderedPageBreak/>
        <w:t>Result:</w:t>
      </w:r>
    </w:p>
    <w:p w:rsidR="00086C1C" w:rsidRDefault="00086C1C" w:rsidP="00CA7597">
      <w:r w:rsidRPr="00086C1C">
        <w:rPr>
          <w:noProof/>
        </w:rPr>
        <w:drawing>
          <wp:inline distT="0" distB="0" distL="0" distR="0">
            <wp:extent cx="5485863" cy="5102679"/>
            <wp:effectExtent l="0" t="0" r="635" b="3175"/>
            <wp:docPr id="11" name="Picture 11" descr="C:\Users\Ashvin\Desktop\PIG\Question5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hvin\Desktop\PIG\Question5_Outp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810" cy="510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A0" w:rsidRDefault="00AD25A0" w:rsidP="00CA7597"/>
    <w:p w:rsidR="00AD25A0" w:rsidRDefault="00AD25A0" w:rsidP="00CA7597"/>
    <w:p w:rsidR="00AD25A0" w:rsidRPr="00AD25A0" w:rsidRDefault="00AD25A0" w:rsidP="00CA7597">
      <w:pPr>
        <w:rPr>
          <w:sz w:val="52"/>
          <w:szCs w:val="52"/>
        </w:rPr>
      </w:pPr>
      <w:r>
        <w:rPr>
          <w:sz w:val="52"/>
          <w:szCs w:val="52"/>
        </w:rPr>
        <w:t xml:space="preserve">Thank you </w:t>
      </w:r>
    </w:p>
    <w:sectPr w:rsidR="00AD25A0" w:rsidRPr="00AD25A0">
      <w:footerReference w:type="defaul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E4C" w:rsidRDefault="009D0E4C" w:rsidP="00C6554A">
      <w:pPr>
        <w:spacing w:before="0" w:after="0" w:line="240" w:lineRule="auto"/>
      </w:pPr>
      <w:r>
        <w:separator/>
      </w:r>
    </w:p>
  </w:endnote>
  <w:endnote w:type="continuationSeparator" w:id="0">
    <w:p w:rsidR="009D0E4C" w:rsidRDefault="009D0E4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86E7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E4C" w:rsidRDefault="009D0E4C" w:rsidP="00C6554A">
      <w:pPr>
        <w:spacing w:before="0" w:after="0" w:line="240" w:lineRule="auto"/>
      </w:pPr>
      <w:r>
        <w:separator/>
      </w:r>
    </w:p>
  </w:footnote>
  <w:footnote w:type="continuationSeparator" w:id="0">
    <w:p w:rsidR="009D0E4C" w:rsidRDefault="009D0E4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CB4D2D"/>
    <w:multiLevelType w:val="hybridMultilevel"/>
    <w:tmpl w:val="0A30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4767450"/>
    <w:multiLevelType w:val="hybridMultilevel"/>
    <w:tmpl w:val="E7F6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FAE4161"/>
    <w:multiLevelType w:val="hybridMultilevel"/>
    <w:tmpl w:val="EACE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36A98"/>
    <w:multiLevelType w:val="hybridMultilevel"/>
    <w:tmpl w:val="6926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82CEC"/>
    <w:multiLevelType w:val="hybridMultilevel"/>
    <w:tmpl w:val="392C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D1720"/>
    <w:multiLevelType w:val="hybridMultilevel"/>
    <w:tmpl w:val="D1B4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8"/>
  </w:num>
  <w:num w:numId="18">
    <w:abstractNumId w:val="17"/>
  </w:num>
  <w:num w:numId="19">
    <w:abstractNumId w:val="15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3F"/>
    <w:rsid w:val="000372AD"/>
    <w:rsid w:val="00086C1C"/>
    <w:rsid w:val="002554CD"/>
    <w:rsid w:val="00293B83"/>
    <w:rsid w:val="002B4294"/>
    <w:rsid w:val="002D163F"/>
    <w:rsid w:val="00333D0D"/>
    <w:rsid w:val="00367FF5"/>
    <w:rsid w:val="003B0B7B"/>
    <w:rsid w:val="004B24C5"/>
    <w:rsid w:val="004C049F"/>
    <w:rsid w:val="005000E2"/>
    <w:rsid w:val="006A3CE7"/>
    <w:rsid w:val="00793F99"/>
    <w:rsid w:val="0088403B"/>
    <w:rsid w:val="00886E7A"/>
    <w:rsid w:val="00895610"/>
    <w:rsid w:val="00942B46"/>
    <w:rsid w:val="009D0E4C"/>
    <w:rsid w:val="00AD25A0"/>
    <w:rsid w:val="00C6554A"/>
    <w:rsid w:val="00CA7597"/>
    <w:rsid w:val="00ED7C44"/>
    <w:rsid w:val="00F2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3F067"/>
  <w15:chartTrackingRefBased/>
  <w15:docId w15:val="{2FBC1955-FBAE-4A81-84B8-7DBBEBCE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16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semiHidden/>
    <w:qFormat/>
    <w:rsid w:val="002D163F"/>
    <w:pPr>
      <w:spacing w:after="120" w:line="288" w:lineRule="auto"/>
      <w:ind w:left="720"/>
      <w:contextualSpacing/>
    </w:pPr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163F"/>
    <w:rPr>
      <w:rFonts w:asciiTheme="majorHAnsi" w:eastAsiaTheme="majorEastAsia" w:hAnsiTheme="majorHAnsi" w:cstheme="majorBidi"/>
      <w:i/>
      <w:iCs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vi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28</TotalTime>
  <Pages>12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</dc:creator>
  <cp:keywords/>
  <dc:description/>
  <cp:lastModifiedBy>Ashvin</cp:lastModifiedBy>
  <cp:revision>6</cp:revision>
  <dcterms:created xsi:type="dcterms:W3CDTF">2020-11-27T18:22:00Z</dcterms:created>
  <dcterms:modified xsi:type="dcterms:W3CDTF">2020-11-27T18:55:00Z</dcterms:modified>
</cp:coreProperties>
</file>